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2480A6" w14:textId="315AFF59" w:rsidR="00457ADE" w:rsidRPr="002C4D08" w:rsidRDefault="00000000" w:rsidP="00A3726F">
      <w:pPr>
        <w:spacing w:before="120"/>
        <w:rPr>
          <w:color w:val="043D68"/>
        </w:rPr>
      </w:pPr>
      <w:r>
        <w:rPr>
          <w:noProof/>
        </w:rPr>
        <w:pict w14:anchorId="32C1A46E">
          <v:rect id="Rectangle 1" o:spid="_x0000_s2054" alt="&quot;&quot;" style="position:absolute;margin-left:390.75pt;margin-top:-36.25pt;width:221pt;height:11in;z-index:-25165721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<v:fill opacity="32896f"/>
            <w10:wrap anchorx="page"/>
            <w10:anchorlock/>
          </v:rect>
        </w:pict>
      </w:r>
      <w:r w:rsidR="001521B1">
        <w:rPr>
          <w:color w:val="043D68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136B3E" w14:paraId="0894FEBE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33682F21" w14:textId="65DB1C36" w:rsidR="00AB74C5" w:rsidRDefault="00F0641A" w:rsidP="00AB74C5">
            <w:pPr>
              <w:pStyle w:val="Title"/>
            </w:pPr>
            <w:r>
              <w:t>Ameer</w:t>
            </w:r>
            <w:r w:rsidR="00AB74C5">
              <w:t xml:space="preserve"> </w:t>
            </w:r>
            <w:r>
              <w:rPr>
                <w:rStyle w:val="NotBold"/>
              </w:rPr>
              <w:t>Ogirimah</w:t>
            </w:r>
          </w:p>
          <w:p w14:paraId="3EE4E220" w14:textId="756FE06D" w:rsidR="00AB74C5" w:rsidRPr="00A3726F" w:rsidRDefault="002F6CA6" w:rsidP="00AB74C5">
            <w:pPr>
              <w:pStyle w:val="Subtitle"/>
              <w:rPr>
                <w:lang w:val="de-DE"/>
              </w:rPr>
            </w:pPr>
            <w:r>
              <w:t>Broadcast</w:t>
            </w:r>
            <w:r w:rsidR="00F0641A">
              <w:t xml:space="preserve"> engineer</w:t>
            </w:r>
          </w:p>
        </w:tc>
        <w:tc>
          <w:tcPr>
            <w:tcW w:w="999" w:type="dxa"/>
          </w:tcPr>
          <w:p w14:paraId="6DC3B6FF" w14:textId="77777777" w:rsidR="00AB74C5" w:rsidRPr="00A3726F" w:rsidRDefault="00AB74C5" w:rsidP="009C07F8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08503885" w14:textId="77777777" w:rsidR="00AB74C5" w:rsidRPr="00A3726F" w:rsidRDefault="00AB74C5" w:rsidP="009C07F8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6FEB985D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56FD69E2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52D3D90B" w14:textId="77777777" w:rsidR="00676B73" w:rsidRPr="002C4D08" w:rsidRDefault="00000000" w:rsidP="00AB74C5">
            <w:pPr>
              <w:pStyle w:val="Subtitle"/>
            </w:pPr>
            <w:sdt>
              <w:sdtPr>
                <w:id w:val="407497110"/>
                <w:placeholder>
                  <w:docPart w:val="41EC6CFDB1564B399B0B56BF62ADD221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6ECC70C8" w14:textId="2654725B" w:rsidR="00676B73" w:rsidRPr="007E29B5" w:rsidRDefault="00F02D61" w:rsidP="009C07F8">
            <w:r w:rsidRPr="00F02D61">
              <w:t xml:space="preserve">I am a </w:t>
            </w:r>
            <w:r w:rsidR="004E38FA">
              <w:t>Broadcast</w:t>
            </w:r>
            <w:r w:rsidRPr="00F02D61">
              <w:t xml:space="preserve"> engineer </w:t>
            </w:r>
            <w:r w:rsidR="007E29B5" w:rsidRPr="007E29B5">
              <w:t>looking for a challenging and rewarding role where I can apply my skills and learn new technologies in a dynamic and supportive environment</w:t>
            </w:r>
            <w:r w:rsidR="0044429E">
              <w:t xml:space="preserve">. I am proficient in </w:t>
            </w:r>
            <w:r w:rsidR="007E29B5">
              <w:t>media software development</w:t>
            </w:r>
            <w:r w:rsidR="0044429E">
              <w:t xml:space="preserve"> using </w:t>
            </w:r>
            <w:r w:rsidRPr="00F02D61">
              <w:t>Python, JavaScript, React SQL</w:t>
            </w:r>
            <w:r w:rsidR="007E29B5">
              <w:t xml:space="preserve"> and </w:t>
            </w:r>
            <w:proofErr w:type="spellStart"/>
            <w:r w:rsidR="007E29B5">
              <w:t>FFMpeg</w:t>
            </w:r>
            <w:proofErr w:type="spellEnd"/>
            <w:r w:rsidR="007E29B5">
              <w:t xml:space="preserve">, </w:t>
            </w:r>
            <w:r w:rsidR="007E29B5" w:rsidRPr="007E29B5">
              <w:t>working with Windows, Linux and MacOS, and using version control systems</w:t>
            </w:r>
            <w:r w:rsidR="007E29B5">
              <w:t xml:space="preserve"> like</w:t>
            </w:r>
            <w:r w:rsidR="007E29B5" w:rsidRPr="007E29B5">
              <w:t xml:space="preserve"> Git</w:t>
            </w:r>
            <w:r w:rsidRPr="00F02D61">
              <w:t>.</w:t>
            </w:r>
            <w:r w:rsidR="007E29B5">
              <w:t xml:space="preserve"> </w:t>
            </w:r>
          </w:p>
        </w:tc>
        <w:tc>
          <w:tcPr>
            <w:tcW w:w="999" w:type="dxa"/>
            <w:vMerge w:val="restart"/>
          </w:tcPr>
          <w:p w14:paraId="340F89C4" w14:textId="77777777" w:rsidR="00676B73" w:rsidRPr="002C4D08" w:rsidRDefault="00676B73" w:rsidP="009C07F8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5324E743" w14:textId="77777777" w:rsidR="00676B73" w:rsidRDefault="00676B73" w:rsidP="00676B73">
            <w:pPr>
              <w:pStyle w:val="Subtitle"/>
            </w:pPr>
          </w:p>
          <w:p w14:paraId="49C8E4FC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1590C2C24E1845B4A56A0381CF694271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3B0563C0" w14:textId="7CB52DBF" w:rsidR="00676B73" w:rsidRPr="0099108A" w:rsidRDefault="00F02D61" w:rsidP="0099108A">
            <w:pPr>
              <w:pStyle w:val="Heading3"/>
            </w:pPr>
            <w:r>
              <w:t>ogirimah@</w:t>
            </w:r>
            <w:r w:rsidR="002F6CA6">
              <w:t>ieee</w:t>
            </w:r>
            <w:r>
              <w:t>.com</w:t>
            </w:r>
          </w:p>
          <w:p w14:paraId="58D08C2C" w14:textId="04B51B9A" w:rsidR="0099108A" w:rsidRPr="0099108A" w:rsidRDefault="00F02D61" w:rsidP="0099108A">
            <w:pPr>
              <w:pStyle w:val="Heading3"/>
            </w:pPr>
            <w:r>
              <w:t>(+44)07379328098</w:t>
            </w:r>
          </w:p>
          <w:p w14:paraId="539E6281" w14:textId="1701158F" w:rsidR="0099108A" w:rsidRPr="0099108A" w:rsidRDefault="00000000" w:rsidP="0099108A">
            <w:pPr>
              <w:pStyle w:val="Heading3"/>
            </w:pPr>
            <w:hyperlink r:id="rId11" w:history="1">
              <w:r w:rsidR="00F02D61" w:rsidRPr="00A551D6">
                <w:rPr>
                  <w:rStyle w:val="Hyperlink"/>
                </w:rPr>
                <w:t>www.ogirimah.com</w:t>
              </w:r>
            </w:hyperlink>
          </w:p>
          <w:p w14:paraId="7E35C5A0" w14:textId="730A717B" w:rsidR="00676B73" w:rsidRPr="00676B73" w:rsidRDefault="00F02D61" w:rsidP="0099108A">
            <w:pPr>
              <w:pStyle w:val="Heading3"/>
              <w:rPr>
                <w:b/>
                <w:caps/>
              </w:rPr>
            </w:pPr>
            <w:r>
              <w:t>Hatfield, Hertfordshire, UK</w:t>
            </w:r>
          </w:p>
        </w:tc>
      </w:tr>
      <w:tr w:rsidR="00676B73" w:rsidRPr="002C4D08" w14:paraId="7E796747" w14:textId="77777777" w:rsidTr="00351FDF">
        <w:trPr>
          <w:trHeight w:val="9792"/>
        </w:trPr>
        <w:tc>
          <w:tcPr>
            <w:tcW w:w="6390" w:type="dxa"/>
          </w:tcPr>
          <w:p w14:paraId="3C4110C3" w14:textId="344EDBDC" w:rsidR="00676B73" w:rsidRDefault="00000000" w:rsidP="00A3726F">
            <w:pPr>
              <w:pStyle w:val="Subtitle"/>
              <w:spacing w:after="360"/>
            </w:pPr>
            <w:r>
              <w:pict w14:anchorId="002A7A27">
                <v:line id="Straight Connector 1" o:spid="_x0000_s2058" alt="Decorative" style="visibility:visibl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272CCEC0" w14:textId="77777777" w:rsidR="00AA51F5" w:rsidRPr="00020BEB" w:rsidRDefault="00000000" w:rsidP="00AA51F5">
            <w:pPr>
              <w:pStyle w:val="Subtitle"/>
            </w:pPr>
            <w:sdt>
              <w:sdtPr>
                <w:id w:val="1696962928"/>
                <w:placeholder>
                  <w:docPart w:val="C4ACCEB994CE4B34BDFAD599A805F372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7D046148" w14:textId="77777777" w:rsidR="00AA51F5" w:rsidRPr="00AA51F5" w:rsidRDefault="00AA51F5" w:rsidP="00AA51F5"/>
          <w:p w14:paraId="2C14F693" w14:textId="10B630F7" w:rsidR="00AA51F5" w:rsidRPr="00A3726F" w:rsidRDefault="00F02D61" w:rsidP="00A3726F">
            <w:pPr>
              <w:pStyle w:val="Heading1"/>
            </w:pPr>
            <w:r>
              <w:t xml:space="preserve">Senior Broadcast </w:t>
            </w:r>
            <w:r w:rsidR="00831116">
              <w:t>Engineer</w:t>
            </w:r>
            <w:r w:rsidR="00501C2B">
              <w:t xml:space="preserve"> at </w:t>
            </w:r>
            <w:r w:rsidR="00831116">
              <w:t>Steam</w:t>
            </w:r>
            <w:r w:rsidR="00501C2B">
              <w:t xml:space="preserve"> and globe communication limited</w:t>
            </w:r>
          </w:p>
          <w:p w14:paraId="3B444323" w14:textId="0918A55F" w:rsidR="00AA51F5" w:rsidRPr="00AA51F5" w:rsidRDefault="00F02D61" w:rsidP="00AA51F5">
            <w:pPr>
              <w:pStyle w:val="Heading2"/>
            </w:pPr>
            <w:r>
              <w:t>Dec 2017 – Sep 2022</w:t>
            </w:r>
          </w:p>
          <w:p w14:paraId="58E76211" w14:textId="00C172B5" w:rsidR="00F02D61" w:rsidRPr="00F02D61" w:rsidRDefault="00F02D61" w:rsidP="00F02D61">
            <w:pPr>
              <w:pStyle w:val="ListParagraph"/>
              <w:numPr>
                <w:ilvl w:val="0"/>
                <w:numId w:val="23"/>
              </w:numPr>
            </w:pPr>
            <w:r w:rsidRPr="00F02D61">
              <w:t>Implemented radio data system across all three stations' platforms, thereby increasing engagement with listeners.</w:t>
            </w:r>
          </w:p>
          <w:p w14:paraId="3FAA1CCA" w14:textId="76E24C44" w:rsidR="00F02D61" w:rsidRPr="00F02D61" w:rsidRDefault="00F02D61" w:rsidP="00F02D61">
            <w:pPr>
              <w:pStyle w:val="ListParagraph"/>
              <w:numPr>
                <w:ilvl w:val="0"/>
                <w:numId w:val="23"/>
              </w:numPr>
            </w:pPr>
            <w:r w:rsidRPr="00F02D61">
              <w:t xml:space="preserve">Was a crucial member of a team of fifteen that designed and </w:t>
            </w:r>
            <w:proofErr w:type="spellStart"/>
            <w:r>
              <w:t>remodelled</w:t>
            </w:r>
            <w:proofErr w:type="spellEnd"/>
            <w:r w:rsidRPr="00F02D61">
              <w:t xml:space="preserve"> all the live studios</w:t>
            </w:r>
            <w:r>
              <w:t>.</w:t>
            </w:r>
          </w:p>
          <w:p w14:paraId="0385325C" w14:textId="595D1052" w:rsidR="00A3726F" w:rsidRDefault="00F02D61" w:rsidP="00F02D61">
            <w:pPr>
              <w:pStyle w:val="ListParagraph"/>
              <w:numPr>
                <w:ilvl w:val="0"/>
                <w:numId w:val="23"/>
              </w:numPr>
            </w:pPr>
            <w:r w:rsidRPr="00F02D61">
              <w:t>Installed and maintained broadcast equipment like transmitters, audio processors, audio consoles, servers, audio production workstations etc.</w:t>
            </w:r>
          </w:p>
          <w:p w14:paraId="31D7771B" w14:textId="77777777" w:rsidR="00387614" w:rsidRPr="00F02D61" w:rsidRDefault="00387614" w:rsidP="00387614">
            <w:pPr>
              <w:pStyle w:val="ListParagraph"/>
            </w:pPr>
          </w:p>
          <w:p w14:paraId="27E9A181" w14:textId="518A7255" w:rsidR="00351FDF" w:rsidRPr="00020BEB" w:rsidRDefault="00831116" w:rsidP="00351FDF">
            <w:pPr>
              <w:pStyle w:val="Heading1"/>
            </w:pPr>
            <w:r>
              <w:t>Broadcast</w:t>
            </w:r>
            <w:r w:rsidR="004E38FA">
              <w:t xml:space="preserve"> engineer</w:t>
            </w:r>
            <w:r w:rsidR="00501C2B">
              <w:t xml:space="preserve"> at gotel communication ltd</w:t>
            </w:r>
          </w:p>
          <w:p w14:paraId="48E5A08A" w14:textId="38C15F29" w:rsidR="00351FDF" w:rsidRPr="00020BEB" w:rsidRDefault="00831116" w:rsidP="00351FDF">
            <w:pPr>
              <w:pStyle w:val="Heading2"/>
              <w:rPr>
                <w:i/>
              </w:rPr>
            </w:pPr>
            <w:r>
              <w:t>May</w:t>
            </w:r>
            <w:r w:rsidR="004E38FA">
              <w:t xml:space="preserve"> 2015 – </w:t>
            </w:r>
            <w:r>
              <w:t>Apr</w:t>
            </w:r>
            <w:r w:rsidR="004E38FA">
              <w:t xml:space="preserve"> 201</w:t>
            </w:r>
            <w:r w:rsidR="00A70995">
              <w:t>6</w:t>
            </w:r>
          </w:p>
          <w:p w14:paraId="51086FD8" w14:textId="25882D34" w:rsidR="002F6CA6" w:rsidRDefault="00501C2B" w:rsidP="00831116">
            <w:pPr>
              <w:pStyle w:val="ListParagraph"/>
              <w:numPr>
                <w:ilvl w:val="0"/>
                <w:numId w:val="26"/>
              </w:numPr>
            </w:pPr>
            <w:r>
              <w:t>Installed and configured a Tri-caster studio workstation.</w:t>
            </w:r>
          </w:p>
          <w:p w14:paraId="1EF35043" w14:textId="35604528" w:rsidR="00501C2B" w:rsidRDefault="00501C2B" w:rsidP="00831116">
            <w:pPr>
              <w:pStyle w:val="ListParagraph"/>
              <w:numPr>
                <w:ilvl w:val="0"/>
                <w:numId w:val="26"/>
              </w:numPr>
            </w:pPr>
            <w:r>
              <w:t>Operated and maintained studio and transmission equipment</w:t>
            </w:r>
            <w:r w:rsidR="00831116">
              <w:t>.</w:t>
            </w:r>
          </w:p>
          <w:p w14:paraId="46151305" w14:textId="7839F336" w:rsidR="008B5225" w:rsidRDefault="008B5225" w:rsidP="00831116">
            <w:pPr>
              <w:pStyle w:val="ListParagraph"/>
              <w:numPr>
                <w:ilvl w:val="0"/>
                <w:numId w:val="26"/>
              </w:numPr>
            </w:pPr>
            <w:r>
              <w:t>Operated the Master Control Room (MCR)</w:t>
            </w:r>
          </w:p>
          <w:p w14:paraId="3A43BDA0" w14:textId="77777777" w:rsidR="002F6CA6" w:rsidRPr="004E38FA" w:rsidRDefault="002F6CA6" w:rsidP="002F6CA6">
            <w:pPr>
              <w:pStyle w:val="Subtitle"/>
            </w:pPr>
            <w:r w:rsidRPr="004E38FA">
              <w:t>groups</w:t>
            </w:r>
          </w:p>
          <w:p w14:paraId="5578AEF9" w14:textId="77777777" w:rsidR="002F6CA6" w:rsidRDefault="002F6CA6" w:rsidP="002F6CA6">
            <w:pPr>
              <w:pStyle w:val="Heading1"/>
            </w:pPr>
            <w:r>
              <w:t>ieee Member</w:t>
            </w:r>
          </w:p>
          <w:p w14:paraId="19A51D7D" w14:textId="77777777" w:rsidR="002F6CA6" w:rsidRPr="004E38FA" w:rsidRDefault="002F6CA6" w:rsidP="002F6CA6">
            <w:pPr>
              <w:pStyle w:val="Heading2"/>
            </w:pPr>
            <w:r>
              <w:t>Dec 2021 to Present</w:t>
            </w:r>
          </w:p>
          <w:p w14:paraId="6E4FECA3" w14:textId="0C2E92BA" w:rsidR="002F6CA6" w:rsidRDefault="002F6CA6" w:rsidP="002F6CA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IEEEXtreme</w:t>
            </w:r>
            <w:proofErr w:type="spellEnd"/>
            <w:r>
              <w:t xml:space="preserve"> 17.0 Ambassador</w:t>
            </w:r>
          </w:p>
          <w:p w14:paraId="106FB87B" w14:textId="0F9F536B" w:rsidR="002F6CA6" w:rsidRDefault="002F6CA6" w:rsidP="002F6CA6">
            <w:pPr>
              <w:pStyle w:val="ListParagraph"/>
              <w:numPr>
                <w:ilvl w:val="0"/>
                <w:numId w:val="25"/>
              </w:numPr>
            </w:pPr>
            <w:r w:rsidRPr="002F6CA6">
              <w:t>Member of the IEEE Computer Society</w:t>
            </w:r>
          </w:p>
          <w:p w14:paraId="6340B8E5" w14:textId="77777777" w:rsidR="002F6CA6" w:rsidRDefault="002F6CA6" w:rsidP="002F6CA6">
            <w:pPr>
              <w:pStyle w:val="ListParagraph"/>
              <w:numPr>
                <w:ilvl w:val="0"/>
                <w:numId w:val="25"/>
              </w:numPr>
            </w:pPr>
            <w:r w:rsidRPr="002F6CA6">
              <w:t>Member of the IEEE Computational Intelligence Society</w:t>
            </w:r>
          </w:p>
          <w:p w14:paraId="673335CF" w14:textId="6838B9E7" w:rsidR="002F6CA6" w:rsidRPr="002F6CA6" w:rsidRDefault="002F6CA6" w:rsidP="002F6CA6">
            <w:pPr>
              <w:pStyle w:val="ListParagraph"/>
              <w:numPr>
                <w:ilvl w:val="0"/>
                <w:numId w:val="25"/>
              </w:numPr>
            </w:pPr>
            <w:r w:rsidRPr="002F6CA6">
              <w:t>Member of the IEEE Robotics and Automation Society</w:t>
            </w:r>
          </w:p>
        </w:tc>
        <w:tc>
          <w:tcPr>
            <w:tcW w:w="999" w:type="dxa"/>
            <w:vMerge/>
          </w:tcPr>
          <w:p w14:paraId="32A429A1" w14:textId="77777777" w:rsidR="00676B73" w:rsidRPr="002C4D08" w:rsidRDefault="00676B73" w:rsidP="009C07F8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EDDE0C0" w14:textId="3E84E2EE" w:rsidR="00676B73" w:rsidRDefault="00000000" w:rsidP="00A3726F">
            <w:pPr>
              <w:pStyle w:val="Subtitle"/>
              <w:spacing w:after="360"/>
            </w:pPr>
            <w:r>
              <w:pict w14:anchorId="3E98C07A">
                <v:line id="Straight Connector 2" o:spid="_x0000_s2057" alt="Decorative" style="visibility:visibl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12CFC5C1" w14:textId="0EB8B85D" w:rsidR="00A3726F" w:rsidRPr="00A3726F" w:rsidRDefault="00000000" w:rsidP="00241EB2">
            <w:pPr>
              <w:pStyle w:val="Subtitle"/>
            </w:pPr>
            <w:sdt>
              <w:sdtPr>
                <w:id w:val="-609588387"/>
                <w:placeholder>
                  <w:docPart w:val="9FFBEEFAF9D8462DA90FBDE95F98173E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47E22C18" w14:textId="4DA9063A" w:rsidR="00351FDF" w:rsidRPr="002B4442" w:rsidRDefault="00000000" w:rsidP="00136B3E">
            <w:sdt>
              <w:sdtPr>
                <w:id w:val="1203286039"/>
                <w:placeholder>
                  <w:docPart w:val="F724856786F44D6BAEDC34FCFD7D9906"/>
                </w:placeholder>
                <w15:appearance w15:val="hidden"/>
              </w:sdtPr>
              <w:sdtContent>
                <w:r w:rsidR="00A53E45">
                  <w:t xml:space="preserve">I am an experienced broadcast engineer </w:t>
                </w:r>
                <w:r w:rsidR="00A53E45" w:rsidRPr="00A53E45">
                  <w:t xml:space="preserve">building online media delivery platforms that meet </w:t>
                </w:r>
                <w:r w:rsidR="00A53E45">
                  <w:t xml:space="preserve">international standards. I am also an </w:t>
                </w:r>
              </w:sdtContent>
            </w:sdt>
            <w:r w:rsidR="00A53E45">
              <w:t>AI enthusiast interested in building chatbots that help students with academics</w:t>
            </w:r>
            <w:r w:rsidR="002F6CA6">
              <w:t>.</w:t>
            </w:r>
          </w:p>
          <w:p w14:paraId="4AC275CA" w14:textId="77777777" w:rsidR="00351FDF" w:rsidRDefault="00351FDF" w:rsidP="00676B73"/>
          <w:p w14:paraId="212D991B" w14:textId="4012C948" w:rsidR="00351FDF" w:rsidRDefault="00000000" w:rsidP="00351FDF">
            <w:pPr>
              <w:pStyle w:val="Subtitle"/>
            </w:pPr>
            <w:r>
              <w:pict w14:anchorId="76635E99">
                <v:line id="Straight Connector 3" o:spid="_x0000_s2056" alt="Decorative" style="visibility:visibl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6D5768AA" w14:textId="77777777" w:rsidR="00351FDF" w:rsidRPr="00E91344" w:rsidRDefault="00351FDF" w:rsidP="00676B73"/>
          <w:p w14:paraId="22E7219A" w14:textId="107619C1" w:rsidR="00351FDF" w:rsidRPr="009B4B3C" w:rsidRDefault="00000000" w:rsidP="00831116">
            <w:pPr>
              <w:pStyle w:val="Subtitle"/>
            </w:pPr>
            <w:sdt>
              <w:sdtPr>
                <w:id w:val="-1334530411"/>
                <w:placeholder>
                  <w:docPart w:val="4351941664DB40E6B959438F25254B9F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1800DFEC" w14:textId="05281977" w:rsidR="00351FDF" w:rsidRDefault="00F02D61" w:rsidP="00136B3E">
            <w:r>
              <w:t>MSc A</w:t>
            </w:r>
            <w:r w:rsidR="00831116">
              <w:t>I</w:t>
            </w:r>
            <w:r>
              <w:t xml:space="preserve"> and Robotics, University of Hertfordshire</w:t>
            </w:r>
            <w:r w:rsidR="00831116">
              <w:t>, In-view</w:t>
            </w:r>
            <w:r>
              <w:t>.</w:t>
            </w:r>
          </w:p>
          <w:p w14:paraId="74A8F2C3" w14:textId="77777777" w:rsidR="00831116" w:rsidRPr="00351FDF" w:rsidRDefault="00831116" w:rsidP="00136B3E"/>
          <w:p w14:paraId="7EF84F8A" w14:textId="5E5FCA83" w:rsidR="00676B73" w:rsidRPr="00E91344" w:rsidRDefault="00F02D61" w:rsidP="00351FDF">
            <w:r>
              <w:rPr>
                <w:lang w:val="it-IT"/>
              </w:rPr>
              <w:t>BEng Telecommunication Engineering, FUT Minna, 2014.</w:t>
            </w:r>
          </w:p>
          <w:p w14:paraId="17106C21" w14:textId="683FD68F" w:rsidR="00351FDF" w:rsidRPr="00E91344" w:rsidRDefault="00000000" w:rsidP="00A3726F">
            <w:pPr>
              <w:pStyle w:val="Subtitle"/>
            </w:pPr>
            <w:r>
              <w:pict w14:anchorId="754AF85D">
                <v:line id="Straight Connector 4" o:spid="_x0000_s2055" alt="Decorative" style="visibility:visibl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6C10DF5D" w14:textId="77777777" w:rsidR="00351FDF" w:rsidRPr="00E91344" w:rsidRDefault="00351FDF" w:rsidP="00351FDF"/>
          <w:p w14:paraId="5E55E786" w14:textId="77777777" w:rsidR="00351FDF" w:rsidRPr="00C822BF" w:rsidRDefault="00000000" w:rsidP="00351FDF">
            <w:pPr>
              <w:pStyle w:val="Subtitle"/>
            </w:pPr>
            <w:sdt>
              <w:sdtPr>
                <w:id w:val="1687565607"/>
                <w:placeholder>
                  <w:docPart w:val="EDBA2B1BC504425DB6A48C42E119C152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209FD985" w14:textId="77777777" w:rsidR="00351FDF" w:rsidRPr="00E91344" w:rsidRDefault="00351FDF" w:rsidP="00351FDF"/>
          <w:p w14:paraId="5F4F6589" w14:textId="77777777" w:rsidR="002F6CA6" w:rsidRDefault="002F6CA6" w:rsidP="00A3726F">
            <w:pPr>
              <w:pStyle w:val="Heading3"/>
            </w:pPr>
            <w:r>
              <w:t>Broadcasting</w:t>
            </w:r>
          </w:p>
          <w:p w14:paraId="3A18AAC2" w14:textId="65958B0B" w:rsidR="002F6CA6" w:rsidRDefault="002F6CA6" w:rsidP="002F6CA6">
            <w:pPr>
              <w:rPr>
                <w:lang w:val="it-IT"/>
              </w:rPr>
            </w:pPr>
            <w:r>
              <w:rPr>
                <w:lang w:val="it-IT"/>
              </w:rPr>
              <w:t>Networking</w:t>
            </w:r>
          </w:p>
          <w:p w14:paraId="79DD752A" w14:textId="12FA6F13" w:rsidR="002F6CA6" w:rsidRDefault="002F6CA6" w:rsidP="002F6CA6">
            <w:pPr>
              <w:rPr>
                <w:lang w:val="it-IT"/>
              </w:rPr>
            </w:pPr>
            <w:r>
              <w:rPr>
                <w:lang w:val="it-IT"/>
              </w:rPr>
              <w:t>Linux, Windows &amp; Mac OS</w:t>
            </w:r>
          </w:p>
          <w:p w14:paraId="5C8D7967" w14:textId="18347B1F" w:rsidR="002F6CA6" w:rsidRPr="002F6CA6" w:rsidRDefault="002F6CA6" w:rsidP="002F6CA6">
            <w:pPr>
              <w:rPr>
                <w:lang w:val="it-IT"/>
              </w:rPr>
            </w:pPr>
            <w:r>
              <w:rPr>
                <w:lang w:val="it-IT"/>
              </w:rPr>
              <w:t>FFMpeg</w:t>
            </w:r>
          </w:p>
          <w:p w14:paraId="2F6894FD" w14:textId="6ADDF00F" w:rsidR="00351FDF" w:rsidRPr="00351FDF" w:rsidRDefault="001521B1" w:rsidP="00A3726F">
            <w:pPr>
              <w:pStyle w:val="Heading3"/>
            </w:pPr>
            <w:r>
              <w:t>Python</w:t>
            </w:r>
          </w:p>
          <w:p w14:paraId="5A28874C" w14:textId="31C94235" w:rsidR="00351FDF" w:rsidRPr="00351FDF" w:rsidRDefault="001521B1" w:rsidP="00A3726F">
            <w:pPr>
              <w:pStyle w:val="Heading3"/>
            </w:pPr>
            <w:r>
              <w:t>Django</w:t>
            </w:r>
          </w:p>
          <w:p w14:paraId="1E0D5411" w14:textId="77777777" w:rsidR="00351FDF" w:rsidRDefault="00241EB2" w:rsidP="00A3726F">
            <w:pPr>
              <w:pStyle w:val="Heading3"/>
            </w:pPr>
            <w:r>
              <w:t>React</w:t>
            </w:r>
          </w:p>
          <w:p w14:paraId="6723EA08" w14:textId="7FE77270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Bash</w:t>
            </w:r>
            <w:r w:rsidR="002F6CA6">
              <w:rPr>
                <w:lang w:val="it-IT"/>
              </w:rPr>
              <w:t>,  C</w:t>
            </w:r>
          </w:p>
          <w:p w14:paraId="738E5DD5" w14:textId="77777777" w:rsid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PostgreSQL</w:t>
            </w:r>
          </w:p>
          <w:p w14:paraId="5FDB6332" w14:textId="7F7FE010" w:rsidR="00241EB2" w:rsidRPr="00241EB2" w:rsidRDefault="00241EB2" w:rsidP="00241EB2">
            <w:pPr>
              <w:rPr>
                <w:lang w:val="it-IT"/>
              </w:rPr>
            </w:pPr>
            <w:r>
              <w:rPr>
                <w:lang w:val="it-IT"/>
              </w:rPr>
              <w:t>Javascript</w:t>
            </w:r>
          </w:p>
        </w:tc>
      </w:tr>
    </w:tbl>
    <w:p w14:paraId="127C0123" w14:textId="1B02652C" w:rsidR="00871DB8" w:rsidRPr="002C4D08" w:rsidRDefault="00871DB8" w:rsidP="007E29B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4AA0" w14:textId="77777777" w:rsidR="001E33A5" w:rsidRDefault="001E33A5" w:rsidP="00AA35A8">
      <w:pPr>
        <w:spacing w:line="240" w:lineRule="auto"/>
      </w:pPr>
      <w:r>
        <w:separator/>
      </w:r>
    </w:p>
  </w:endnote>
  <w:endnote w:type="continuationSeparator" w:id="0">
    <w:p w14:paraId="24B1FE09" w14:textId="77777777" w:rsidR="001E33A5" w:rsidRDefault="001E33A5" w:rsidP="00AA35A8">
      <w:pPr>
        <w:spacing w:line="240" w:lineRule="auto"/>
      </w:pPr>
      <w:r>
        <w:continuationSeparator/>
      </w:r>
    </w:p>
  </w:endnote>
  <w:endnote w:type="continuationNotice" w:id="1">
    <w:p w14:paraId="41324576" w14:textId="77777777" w:rsidR="001E33A5" w:rsidRDefault="001E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E7F0" w14:textId="77777777" w:rsidR="001E33A5" w:rsidRDefault="001E33A5" w:rsidP="00AA35A8">
      <w:pPr>
        <w:spacing w:line="240" w:lineRule="auto"/>
      </w:pPr>
      <w:r>
        <w:separator/>
      </w:r>
    </w:p>
  </w:footnote>
  <w:footnote w:type="continuationSeparator" w:id="0">
    <w:p w14:paraId="6D511568" w14:textId="77777777" w:rsidR="001E33A5" w:rsidRDefault="001E33A5" w:rsidP="00AA35A8">
      <w:pPr>
        <w:spacing w:line="240" w:lineRule="auto"/>
      </w:pPr>
      <w:r>
        <w:continuationSeparator/>
      </w:r>
    </w:p>
  </w:footnote>
  <w:footnote w:type="continuationNotice" w:id="1">
    <w:p w14:paraId="0E19BC17" w14:textId="77777777" w:rsidR="001E33A5" w:rsidRDefault="001E33A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B4323"/>
    <w:multiLevelType w:val="hybridMultilevel"/>
    <w:tmpl w:val="ABDC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816B9"/>
    <w:multiLevelType w:val="hybridMultilevel"/>
    <w:tmpl w:val="B400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83C52"/>
    <w:multiLevelType w:val="multilevel"/>
    <w:tmpl w:val="BDD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42ED"/>
    <w:multiLevelType w:val="hybridMultilevel"/>
    <w:tmpl w:val="A912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82985"/>
    <w:multiLevelType w:val="hybridMultilevel"/>
    <w:tmpl w:val="AE68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2"/>
  </w:num>
  <w:num w:numId="3" w16cid:durableId="1835339782">
    <w:abstractNumId w:val="14"/>
  </w:num>
  <w:num w:numId="4" w16cid:durableId="879703970">
    <w:abstractNumId w:val="16"/>
  </w:num>
  <w:num w:numId="5" w16cid:durableId="27066385">
    <w:abstractNumId w:val="21"/>
  </w:num>
  <w:num w:numId="6" w16cid:durableId="629288324">
    <w:abstractNumId w:val="18"/>
  </w:num>
  <w:num w:numId="7" w16cid:durableId="2102947809">
    <w:abstractNumId w:val="20"/>
  </w:num>
  <w:num w:numId="8" w16cid:durableId="1044523296">
    <w:abstractNumId w:val="19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2125996710">
    <w:abstractNumId w:val="15"/>
  </w:num>
  <w:num w:numId="23" w16cid:durableId="1006328937">
    <w:abstractNumId w:val="23"/>
  </w:num>
  <w:num w:numId="24" w16cid:durableId="1597638804">
    <w:abstractNumId w:val="17"/>
  </w:num>
  <w:num w:numId="25" w16cid:durableId="645158984">
    <w:abstractNumId w:val="12"/>
  </w:num>
  <w:num w:numId="26" w16cid:durableId="2086799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SortMethod w:val="0000"/>
  <w:defaultTabStop w:val="720"/>
  <w:characterSpacingControl w:val="doNotCompress"/>
  <w:hdrShapeDefaults>
    <o:shapedefaults v:ext="edit" spidmax="205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41A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21B1"/>
    <w:rsid w:val="00153576"/>
    <w:rsid w:val="00167789"/>
    <w:rsid w:val="00194704"/>
    <w:rsid w:val="001B160B"/>
    <w:rsid w:val="001D477D"/>
    <w:rsid w:val="001D76FA"/>
    <w:rsid w:val="001E33A5"/>
    <w:rsid w:val="001F13D5"/>
    <w:rsid w:val="001F2C20"/>
    <w:rsid w:val="00203213"/>
    <w:rsid w:val="00214882"/>
    <w:rsid w:val="002236D5"/>
    <w:rsid w:val="00241EB2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2F6CA6"/>
    <w:rsid w:val="00331DCE"/>
    <w:rsid w:val="00334FEA"/>
    <w:rsid w:val="00351FDF"/>
    <w:rsid w:val="00352A17"/>
    <w:rsid w:val="00357E3C"/>
    <w:rsid w:val="00387614"/>
    <w:rsid w:val="003877F8"/>
    <w:rsid w:val="00391BEA"/>
    <w:rsid w:val="003965A9"/>
    <w:rsid w:val="003B4AEF"/>
    <w:rsid w:val="003B7F92"/>
    <w:rsid w:val="003E2525"/>
    <w:rsid w:val="00415CF3"/>
    <w:rsid w:val="00435BA1"/>
    <w:rsid w:val="0044429E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4E38FA"/>
    <w:rsid w:val="00501C2B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29B5"/>
    <w:rsid w:val="007E47A0"/>
    <w:rsid w:val="00822AAD"/>
    <w:rsid w:val="00831116"/>
    <w:rsid w:val="00831977"/>
    <w:rsid w:val="00865D5F"/>
    <w:rsid w:val="00871DB8"/>
    <w:rsid w:val="00887E05"/>
    <w:rsid w:val="008A171A"/>
    <w:rsid w:val="008A32A5"/>
    <w:rsid w:val="008B522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446FE"/>
    <w:rsid w:val="009505A7"/>
    <w:rsid w:val="0095501D"/>
    <w:rsid w:val="00956B80"/>
    <w:rsid w:val="0096304F"/>
    <w:rsid w:val="0099108A"/>
    <w:rsid w:val="009A7F3F"/>
    <w:rsid w:val="009C07F8"/>
    <w:rsid w:val="009D646A"/>
    <w:rsid w:val="00A20EF6"/>
    <w:rsid w:val="00A3517E"/>
    <w:rsid w:val="00A3726F"/>
    <w:rsid w:val="00A379B4"/>
    <w:rsid w:val="00A4248D"/>
    <w:rsid w:val="00A53E45"/>
    <w:rsid w:val="00A633B0"/>
    <w:rsid w:val="00A70995"/>
    <w:rsid w:val="00A718B6"/>
    <w:rsid w:val="00A730F5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962E2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D61"/>
    <w:rsid w:val="00F02E99"/>
    <w:rsid w:val="00F055F4"/>
    <w:rsid w:val="00F0641A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5DFEC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02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girimah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er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C6CFDB1564B399B0B56BF62ADD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EFD84-CAEC-49B0-B84B-4491060914DF}"/>
      </w:docPartPr>
      <w:docPartBody>
        <w:p w:rsidR="00A546D8" w:rsidRDefault="00A546D8">
          <w:pPr>
            <w:pStyle w:val="41EC6CFDB1564B399B0B56BF62ADD221"/>
          </w:pPr>
          <w:r w:rsidRPr="002C4D08">
            <w:t>OBJECTIVE</w:t>
          </w:r>
        </w:p>
      </w:docPartBody>
    </w:docPart>
    <w:docPart>
      <w:docPartPr>
        <w:name w:val="1590C2C24E1845B4A56A0381CF69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0947-5F5D-4490-A0AE-C45F77E95E03}"/>
      </w:docPartPr>
      <w:docPartBody>
        <w:p w:rsidR="00A546D8" w:rsidRDefault="00A546D8">
          <w:pPr>
            <w:pStyle w:val="1590C2C24E1845B4A56A0381CF694271"/>
          </w:pPr>
          <w:r w:rsidRPr="001540E8">
            <w:t>Contact</w:t>
          </w:r>
        </w:p>
      </w:docPartBody>
    </w:docPart>
    <w:docPart>
      <w:docPartPr>
        <w:name w:val="C4ACCEB994CE4B34BDFAD599A805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EDABE-0BA7-4778-8DD8-A2216DFEA46F}"/>
      </w:docPartPr>
      <w:docPartBody>
        <w:p w:rsidR="00A546D8" w:rsidRDefault="00A546D8">
          <w:pPr>
            <w:pStyle w:val="C4ACCEB994CE4B34BDFAD599A805F372"/>
          </w:pPr>
          <w:r w:rsidRPr="00CF2BE7">
            <w:t>Experience</w:t>
          </w:r>
        </w:p>
      </w:docPartBody>
    </w:docPart>
    <w:docPart>
      <w:docPartPr>
        <w:name w:val="9FFBEEFAF9D8462DA90FBDE95F98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191BB-BE16-467B-9511-182CB0867551}"/>
      </w:docPartPr>
      <w:docPartBody>
        <w:p w:rsidR="00A546D8" w:rsidRDefault="00A546D8">
          <w:pPr>
            <w:pStyle w:val="9FFBEEFAF9D8462DA90FBDE95F98173E"/>
          </w:pPr>
          <w:r>
            <w:t>About Me</w:t>
          </w:r>
        </w:p>
      </w:docPartBody>
    </w:docPart>
    <w:docPart>
      <w:docPartPr>
        <w:name w:val="F724856786F44D6BAEDC34FCFD7D9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6D12E-8FC7-41AF-82EC-3F14C7600593}"/>
      </w:docPartPr>
      <w:docPartBody>
        <w:p w:rsidR="00A546D8" w:rsidRDefault="00A546D8">
          <w:pPr>
            <w:pStyle w:val="F724856786F44D6BAEDC34FCFD7D9906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351941664DB40E6B959438F2525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229FF-5EBF-4CB6-A1A6-6C0A728C46B6}"/>
      </w:docPartPr>
      <w:docPartBody>
        <w:p w:rsidR="00A546D8" w:rsidRDefault="00A546D8">
          <w:pPr>
            <w:pStyle w:val="4351941664DB40E6B959438F25254B9F"/>
          </w:pPr>
          <w:r w:rsidRPr="00351FDF">
            <w:t>EDUCATION</w:t>
          </w:r>
        </w:p>
      </w:docPartBody>
    </w:docPart>
    <w:docPart>
      <w:docPartPr>
        <w:name w:val="EDBA2B1BC504425DB6A48C42E119C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C6E26-1315-442F-964D-7C4537620AA7}"/>
      </w:docPartPr>
      <w:docPartBody>
        <w:p w:rsidR="00A546D8" w:rsidRDefault="00A546D8">
          <w:pPr>
            <w:pStyle w:val="EDBA2B1BC504425DB6A48C42E119C152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65"/>
    <w:rsid w:val="001C0419"/>
    <w:rsid w:val="004F4065"/>
    <w:rsid w:val="009F461F"/>
    <w:rsid w:val="00A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C6CFDB1564B399B0B56BF62ADD221">
    <w:name w:val="41EC6CFDB1564B399B0B56BF62ADD221"/>
  </w:style>
  <w:style w:type="paragraph" w:customStyle="1" w:styleId="1590C2C24E1845B4A56A0381CF694271">
    <w:name w:val="1590C2C24E1845B4A56A0381CF694271"/>
  </w:style>
  <w:style w:type="paragraph" w:customStyle="1" w:styleId="C4ACCEB994CE4B34BDFAD599A805F372">
    <w:name w:val="C4ACCEB994CE4B34BDFAD599A805F372"/>
  </w:style>
  <w:style w:type="paragraph" w:customStyle="1" w:styleId="9FFBEEFAF9D8462DA90FBDE95F98173E">
    <w:name w:val="9FFBEEFAF9D8462DA90FBDE95F98173E"/>
  </w:style>
  <w:style w:type="paragraph" w:customStyle="1" w:styleId="F724856786F44D6BAEDC34FCFD7D9906">
    <w:name w:val="F724856786F44D6BAEDC34FCFD7D9906"/>
  </w:style>
  <w:style w:type="paragraph" w:customStyle="1" w:styleId="4351941664DB40E6B959438F25254B9F">
    <w:name w:val="4351941664DB40E6B959438F25254B9F"/>
  </w:style>
  <w:style w:type="paragraph" w:customStyle="1" w:styleId="EDBA2B1BC504425DB6A48C42E119C152">
    <w:name w:val="EDBA2B1BC504425DB6A48C42E119C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2023-06-13T08:22:00Z</dcterms:created>
  <dcterms:modified xsi:type="dcterms:W3CDTF">2023-06-20T20:58:00Z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4a5a04a5-135f-489a-b577-55b581c0699d</vt:lpwstr>
  </property>
</Properties>
</file>