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2480A6" w14:textId="315AFF59" w:rsidR="00457ADE" w:rsidRPr="002C4D08" w:rsidRDefault="00A730F5" w:rsidP="00A3726F">
      <w:pPr>
        <w:spacing w:before="120"/>
        <w:rPr>
          <w:color w:val="043D68"/>
        </w:rPr>
      </w:pPr>
      <w:r>
        <w:rPr>
          <w:noProof/>
        </w:rPr>
        <w:pict w14:anchorId="32C1A46E">
          <v:rect id="Rectangle 1" o:spid="_x0000_s2054" alt="&quot;&quot;" style="position:absolute;margin-left:390.75pt;margin-top:-36.25pt;width:221pt;height:11in;z-index:-25165721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<v:fill opacity="32896f"/>
            <w10:wrap anchorx="page"/>
            <w10:anchorlock/>
          </v:rect>
        </w:pict>
      </w:r>
      <w:r w:rsidR="001521B1">
        <w:rPr>
          <w:color w:val="043D68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14:paraId="0894FEBE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33682F21" w14:textId="65DB1C36" w:rsidR="00AB74C5" w:rsidRDefault="00F0641A" w:rsidP="00E80763">
            <w:pPr>
              <w:pStyle w:val="Title"/>
              <w:spacing w:after="0"/>
            </w:pPr>
            <w:r>
              <w:t>Ameer</w:t>
            </w:r>
            <w:r w:rsidR="00AB74C5">
              <w:t xml:space="preserve"> </w:t>
            </w:r>
            <w:r>
              <w:rPr>
                <w:rStyle w:val="NotBold"/>
              </w:rPr>
              <w:t>Ogirimah</w:t>
            </w:r>
          </w:p>
          <w:p w14:paraId="3EE4E220" w14:textId="7AEA9C7C" w:rsidR="00AB74C5" w:rsidRPr="00A3726F" w:rsidRDefault="00E7499C" w:rsidP="00E80763">
            <w:pPr>
              <w:pStyle w:val="Subtitle"/>
              <w:spacing w:after="0"/>
              <w:rPr>
                <w:lang w:val="de-DE"/>
              </w:rPr>
            </w:pPr>
            <w:r>
              <w:t>software</w:t>
            </w:r>
            <w:r w:rsidR="00F0641A">
              <w:t xml:space="preserve"> engineer</w:t>
            </w:r>
          </w:p>
        </w:tc>
        <w:tc>
          <w:tcPr>
            <w:tcW w:w="999" w:type="dxa"/>
          </w:tcPr>
          <w:p w14:paraId="6DC3B6FF" w14:textId="77777777" w:rsidR="00AB74C5" w:rsidRPr="00A3726F" w:rsidRDefault="00AB74C5" w:rsidP="009C07F8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08503885" w14:textId="77777777" w:rsidR="00AB74C5" w:rsidRPr="00A3726F" w:rsidRDefault="00AB74C5" w:rsidP="009C07F8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6FEB985D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52D3D90B" w14:textId="77777777" w:rsidR="00676B73" w:rsidRPr="002C4D08" w:rsidRDefault="00A730F5" w:rsidP="00AB74C5">
            <w:pPr>
              <w:pStyle w:val="Subtitle"/>
            </w:pPr>
            <w:sdt>
              <w:sdtPr>
                <w:id w:val="407497110"/>
                <w:placeholder>
                  <w:docPart w:val="41EC6CFDB1564B399B0B56BF62ADD221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6ECC70C8" w14:textId="3D0B1CEA" w:rsidR="00676B73" w:rsidRPr="00E80763" w:rsidRDefault="00603812" w:rsidP="009C07F8">
            <w:r w:rsidRPr="00603812">
              <w:t>I am passionate about creating innovative and user-friendly software that enhances the quality and accessibility of broadcast media. I am looking for a challenging and rewarding role where I can apply my skills and learn new technologies in a dynamic and supportive environment</w:t>
            </w:r>
            <w:r w:rsidR="00F02D61" w:rsidRPr="00F02D61">
              <w:t>.</w:t>
            </w:r>
          </w:p>
        </w:tc>
        <w:tc>
          <w:tcPr>
            <w:tcW w:w="999" w:type="dxa"/>
            <w:vMerge w:val="restart"/>
          </w:tcPr>
          <w:p w14:paraId="340F89C4" w14:textId="77777777" w:rsidR="00676B73" w:rsidRPr="002C4D08" w:rsidRDefault="00676B73" w:rsidP="009C07F8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5324E743" w14:textId="77777777" w:rsidR="00676B73" w:rsidRDefault="00676B73" w:rsidP="00676B73">
            <w:pPr>
              <w:pStyle w:val="Subtitle"/>
            </w:pPr>
          </w:p>
          <w:p w14:paraId="49C8E4FC" w14:textId="77777777" w:rsidR="00676B73" w:rsidRDefault="00A730F5" w:rsidP="00676B73">
            <w:pPr>
              <w:pStyle w:val="Subtitle"/>
            </w:pPr>
            <w:sdt>
              <w:sdtPr>
                <w:id w:val="-1704474398"/>
                <w:placeholder>
                  <w:docPart w:val="1590C2C24E1845B4A56A0381CF694271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3B0563C0" w14:textId="09FE52A5" w:rsidR="00676B73" w:rsidRPr="0099108A" w:rsidRDefault="00F02D61" w:rsidP="0099108A">
            <w:pPr>
              <w:pStyle w:val="Heading3"/>
            </w:pPr>
            <w:r>
              <w:t>ogirimah@</w:t>
            </w:r>
            <w:r w:rsidR="002F6CA6">
              <w:t>ieeee</w:t>
            </w:r>
            <w:r>
              <w:t>.com</w:t>
            </w:r>
          </w:p>
          <w:p w14:paraId="58D08C2C" w14:textId="04B51B9A" w:rsidR="0099108A" w:rsidRPr="0099108A" w:rsidRDefault="00F02D61" w:rsidP="0099108A">
            <w:pPr>
              <w:pStyle w:val="Heading3"/>
            </w:pPr>
            <w:r>
              <w:t>(+44)07379328098</w:t>
            </w:r>
          </w:p>
          <w:p w14:paraId="539E6281" w14:textId="1701158F" w:rsidR="0099108A" w:rsidRPr="0099108A" w:rsidRDefault="00A730F5" w:rsidP="0099108A">
            <w:pPr>
              <w:pStyle w:val="Heading3"/>
            </w:pPr>
            <w:hyperlink r:id="rId11" w:history="1">
              <w:r w:rsidR="00F02D61" w:rsidRPr="00A551D6">
                <w:rPr>
                  <w:rStyle w:val="Hyperlink"/>
                </w:rPr>
                <w:t>www.ogirimah.com</w:t>
              </w:r>
            </w:hyperlink>
          </w:p>
          <w:p w14:paraId="7E35C5A0" w14:textId="730A717B" w:rsidR="00676B73" w:rsidRPr="00676B73" w:rsidRDefault="00F02D61" w:rsidP="0099108A">
            <w:pPr>
              <w:pStyle w:val="Heading3"/>
              <w:rPr>
                <w:b/>
                <w:caps/>
              </w:rPr>
            </w:pPr>
            <w:r>
              <w:t>Hatfield, Hertfordshire, UK</w:t>
            </w:r>
          </w:p>
        </w:tc>
      </w:tr>
      <w:tr w:rsidR="00676B73" w:rsidRPr="002C4D08" w14:paraId="7E796747" w14:textId="77777777" w:rsidTr="00351FDF">
        <w:trPr>
          <w:trHeight w:val="9792"/>
        </w:trPr>
        <w:tc>
          <w:tcPr>
            <w:tcW w:w="6390" w:type="dxa"/>
          </w:tcPr>
          <w:p w14:paraId="3C4110C3" w14:textId="344EDBDC" w:rsidR="00676B73" w:rsidRDefault="00A730F5" w:rsidP="00A3726F">
            <w:pPr>
              <w:pStyle w:val="Subtitle"/>
              <w:spacing w:after="360"/>
            </w:pPr>
            <w:r>
              <w:pict w14:anchorId="002A7A27">
                <v:line id="Straight Connector 1" o:spid="_x0000_s2058" alt="Decorative" style="visibility:visible;mso-position-horizontal-relative:char;mso-position-vertical-relative:line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7D046148" w14:textId="73371474" w:rsidR="00AA51F5" w:rsidRPr="00E80763" w:rsidRDefault="00A730F5" w:rsidP="00E80763">
            <w:pPr>
              <w:pStyle w:val="Subtitle"/>
            </w:pPr>
            <w:sdt>
              <w:sdtPr>
                <w:id w:val="1696962928"/>
                <w:placeholder>
                  <w:docPart w:val="C4ACCEB994CE4B34BDFAD599A805F372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2C14F693" w14:textId="4A4FE3E0" w:rsidR="00AA51F5" w:rsidRPr="00A3726F" w:rsidRDefault="00F02D61" w:rsidP="00A3726F">
            <w:pPr>
              <w:pStyle w:val="Heading1"/>
            </w:pPr>
            <w:r>
              <w:t>Senior Broadcast engineer</w:t>
            </w:r>
          </w:p>
          <w:p w14:paraId="3B444323" w14:textId="0918A55F" w:rsidR="00AA51F5" w:rsidRPr="00AA51F5" w:rsidRDefault="00F02D61" w:rsidP="00AA51F5">
            <w:pPr>
              <w:pStyle w:val="Heading2"/>
            </w:pPr>
            <w:r>
              <w:t>Dec 2017 – Sep 2022</w:t>
            </w:r>
          </w:p>
          <w:p w14:paraId="58E76211" w14:textId="00C172B5" w:rsidR="00F02D61" w:rsidRPr="00E7499C" w:rsidRDefault="00F02D61" w:rsidP="00F02D61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E7499C">
              <w:rPr>
                <w:sz w:val="18"/>
                <w:szCs w:val="18"/>
              </w:rPr>
              <w:t>Implemented radio data system across all three stations' platforms, thereby increasing engagement with listeners.</w:t>
            </w:r>
          </w:p>
          <w:p w14:paraId="3FAA1CCA" w14:textId="76E24C44" w:rsidR="00F02D61" w:rsidRPr="00E7499C" w:rsidRDefault="00F02D61" w:rsidP="00F02D61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E7499C">
              <w:rPr>
                <w:sz w:val="18"/>
                <w:szCs w:val="18"/>
              </w:rPr>
              <w:t xml:space="preserve">Was a crucial member of a team of fifteen that designed and </w:t>
            </w:r>
            <w:proofErr w:type="spellStart"/>
            <w:r w:rsidRPr="00E7499C">
              <w:rPr>
                <w:sz w:val="18"/>
                <w:szCs w:val="18"/>
              </w:rPr>
              <w:t>remodelled</w:t>
            </w:r>
            <w:proofErr w:type="spellEnd"/>
            <w:r w:rsidRPr="00E7499C">
              <w:rPr>
                <w:sz w:val="18"/>
                <w:szCs w:val="18"/>
              </w:rPr>
              <w:t xml:space="preserve"> all the live studios.</w:t>
            </w:r>
          </w:p>
          <w:p w14:paraId="0385325C" w14:textId="595D1052" w:rsidR="00A3726F" w:rsidRDefault="00F02D61" w:rsidP="00F02D61">
            <w:pPr>
              <w:pStyle w:val="ListParagraph"/>
              <w:numPr>
                <w:ilvl w:val="0"/>
                <w:numId w:val="23"/>
              </w:numPr>
            </w:pPr>
            <w:r w:rsidRPr="00E7499C">
              <w:rPr>
                <w:sz w:val="18"/>
                <w:szCs w:val="18"/>
              </w:rPr>
              <w:t>Installed and maintained broadcast equipment like transmitters, audio processors, audio consoles, servers, audio production workstations etc</w:t>
            </w:r>
            <w:r w:rsidRPr="00F02D61">
              <w:t>.</w:t>
            </w:r>
          </w:p>
          <w:p w14:paraId="31D7771B" w14:textId="77777777" w:rsidR="00387614" w:rsidRPr="00F02D61" w:rsidRDefault="00387614" w:rsidP="00387614">
            <w:pPr>
              <w:pStyle w:val="ListParagraph"/>
            </w:pPr>
          </w:p>
          <w:p w14:paraId="27E9A181" w14:textId="61527C9B" w:rsidR="00351FDF" w:rsidRPr="00020BEB" w:rsidRDefault="00A53E45" w:rsidP="00351FDF">
            <w:pPr>
              <w:pStyle w:val="Heading1"/>
            </w:pPr>
            <w:r>
              <w:t>Udacity full stack nanodegree</w:t>
            </w:r>
          </w:p>
          <w:p w14:paraId="48E5A08A" w14:textId="18DBEDDE" w:rsidR="00351FDF" w:rsidRPr="00020BEB" w:rsidRDefault="00A53E45" w:rsidP="00351FDF">
            <w:pPr>
              <w:pStyle w:val="Heading2"/>
              <w:rPr>
                <w:i/>
              </w:rPr>
            </w:pPr>
            <w:r>
              <w:t>Aug 2022 - Nov 2022</w:t>
            </w:r>
          </w:p>
          <w:p w14:paraId="0E2CB0AE" w14:textId="18341F46" w:rsidR="00A53E45" w:rsidRPr="00E7499C" w:rsidRDefault="00A53E45" w:rsidP="00E7499C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E7499C">
              <w:rPr>
                <w:sz w:val="18"/>
                <w:szCs w:val="18"/>
              </w:rPr>
              <w:t xml:space="preserve">Deployed two projects using Docker, Kubernetes and AWS </w:t>
            </w:r>
            <w:proofErr w:type="spellStart"/>
            <w:r w:rsidRPr="00E7499C">
              <w:rPr>
                <w:sz w:val="18"/>
                <w:szCs w:val="18"/>
              </w:rPr>
              <w:t>codebuild</w:t>
            </w:r>
            <w:proofErr w:type="spellEnd"/>
            <w:r w:rsidRPr="00E7499C">
              <w:rPr>
                <w:sz w:val="18"/>
                <w:szCs w:val="18"/>
              </w:rPr>
              <w:t xml:space="preserve">, </w:t>
            </w:r>
            <w:proofErr w:type="spellStart"/>
            <w:r w:rsidRPr="00E7499C">
              <w:rPr>
                <w:sz w:val="18"/>
                <w:szCs w:val="18"/>
              </w:rPr>
              <w:t>codepipeline</w:t>
            </w:r>
            <w:proofErr w:type="spellEnd"/>
            <w:r w:rsidRPr="00E7499C">
              <w:rPr>
                <w:sz w:val="18"/>
                <w:szCs w:val="18"/>
              </w:rPr>
              <w:t xml:space="preserve">, and </w:t>
            </w:r>
            <w:proofErr w:type="spellStart"/>
            <w:r w:rsidRPr="00E7499C">
              <w:rPr>
                <w:sz w:val="18"/>
                <w:szCs w:val="18"/>
              </w:rPr>
              <w:t>cloudformation</w:t>
            </w:r>
            <w:proofErr w:type="spellEnd"/>
            <w:r w:rsidRPr="00E7499C">
              <w:rPr>
                <w:sz w:val="18"/>
                <w:szCs w:val="18"/>
              </w:rPr>
              <w:t xml:space="preserve"> https://github.com/Ogirimah/ALX-deployment</w:t>
            </w:r>
          </w:p>
          <w:p w14:paraId="4A9171FC" w14:textId="41932702" w:rsidR="00351FDF" w:rsidRPr="00E7499C" w:rsidRDefault="00A53E45" w:rsidP="00E7499C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E7499C">
              <w:rPr>
                <w:sz w:val="18"/>
                <w:szCs w:val="18"/>
              </w:rPr>
              <w:t xml:space="preserve">Built a </w:t>
            </w:r>
            <w:proofErr w:type="spellStart"/>
            <w:r w:rsidRPr="00E7499C">
              <w:rPr>
                <w:sz w:val="18"/>
                <w:szCs w:val="18"/>
              </w:rPr>
              <w:t>todo</w:t>
            </w:r>
            <w:proofErr w:type="spellEnd"/>
            <w:r w:rsidRPr="00E7499C">
              <w:rPr>
                <w:sz w:val="18"/>
                <w:szCs w:val="18"/>
              </w:rPr>
              <w:t xml:space="preserve"> app, coffee shop web app, and event planner </w:t>
            </w:r>
            <w:r w:rsidR="00E7499C" w:rsidRPr="00E7499C">
              <w:rPr>
                <w:sz w:val="18"/>
                <w:szCs w:val="18"/>
              </w:rPr>
              <w:t>website</w:t>
            </w:r>
            <w:r w:rsidRPr="00E7499C">
              <w:rPr>
                <w:sz w:val="18"/>
                <w:szCs w:val="18"/>
              </w:rPr>
              <w:t xml:space="preserve"> using restful API principles </w:t>
            </w:r>
            <w:hyperlink r:id="rId12" w:history="1">
              <w:r w:rsidR="00E7499C" w:rsidRPr="00E7499C">
                <w:rPr>
                  <w:rStyle w:val="Hyperlink"/>
                  <w:sz w:val="18"/>
                  <w:szCs w:val="18"/>
                </w:rPr>
                <w:t>https://github.com/Ogirimah/coffee-shop</w:t>
              </w:r>
            </w:hyperlink>
          </w:p>
          <w:p w14:paraId="3E57E02D" w14:textId="77777777" w:rsidR="00E7499C" w:rsidRDefault="00E7499C" w:rsidP="00E7499C"/>
          <w:p w14:paraId="4C3FEF92" w14:textId="77777777" w:rsidR="00E7499C" w:rsidRDefault="00E7499C" w:rsidP="00E7499C">
            <w:pPr>
              <w:pStyle w:val="Subtitle"/>
            </w:pPr>
            <w:r w:rsidRPr="00E7499C">
              <w:t>groups</w:t>
            </w:r>
          </w:p>
          <w:p w14:paraId="1C1739E7" w14:textId="61441B18" w:rsidR="00E7499C" w:rsidRDefault="00E7499C" w:rsidP="00E7499C">
            <w:pPr>
              <w:pStyle w:val="Heading1"/>
            </w:pPr>
            <w:r w:rsidRPr="00E7499C">
              <w:t>BCS - The Chartered Institute of IT</w:t>
            </w:r>
          </w:p>
          <w:p w14:paraId="2C41DEB1" w14:textId="7574A660" w:rsidR="00E7499C" w:rsidRPr="00E80763" w:rsidRDefault="00E7499C" w:rsidP="00E80763">
            <w:pPr>
              <w:pStyle w:val="Heading2"/>
            </w:pPr>
            <w:r w:rsidRPr="00E80763">
              <w:t>Mar 2023 till Present</w:t>
            </w:r>
          </w:p>
          <w:p w14:paraId="35F2FCC6" w14:textId="30EC9279" w:rsidR="00E7499C" w:rsidRDefault="00E7499C" w:rsidP="00E7499C">
            <w:pPr>
              <w:rPr>
                <w:sz w:val="18"/>
                <w:szCs w:val="18"/>
              </w:rPr>
            </w:pPr>
            <w:r w:rsidRPr="00E80763">
              <w:rPr>
                <w:sz w:val="18"/>
                <w:szCs w:val="18"/>
              </w:rPr>
              <w:t xml:space="preserve">BCS is about being </w:t>
            </w:r>
            <w:proofErr w:type="spellStart"/>
            <w:r w:rsidRPr="00E80763">
              <w:rPr>
                <w:sz w:val="18"/>
                <w:szCs w:val="18"/>
              </w:rPr>
              <w:t>recognised</w:t>
            </w:r>
            <w:proofErr w:type="spellEnd"/>
            <w:r w:rsidRPr="00E80763">
              <w:rPr>
                <w:sz w:val="18"/>
                <w:szCs w:val="18"/>
              </w:rPr>
              <w:t xml:space="preserve"> as a competent, ethical and accountable professional using tech for good </w:t>
            </w:r>
            <w:r w:rsidRPr="00E80763">
              <w:rPr>
                <w:sz w:val="18"/>
                <w:szCs w:val="18"/>
              </w:rPr>
              <w:t>today and about</w:t>
            </w:r>
            <w:r w:rsidRPr="00E80763">
              <w:rPr>
                <w:sz w:val="18"/>
                <w:szCs w:val="18"/>
              </w:rPr>
              <w:t xml:space="preserve"> developing your skills, keeping </w:t>
            </w:r>
            <w:r w:rsidRPr="00E80763">
              <w:rPr>
                <w:sz w:val="18"/>
                <w:szCs w:val="18"/>
              </w:rPr>
              <w:t>up to date</w:t>
            </w:r>
            <w:r w:rsidRPr="00E80763">
              <w:rPr>
                <w:sz w:val="18"/>
                <w:szCs w:val="18"/>
              </w:rPr>
              <w:t xml:space="preserve"> with the latest digital thinking, growing your professional network</w:t>
            </w:r>
            <w:r w:rsidRPr="00E80763">
              <w:rPr>
                <w:sz w:val="18"/>
                <w:szCs w:val="18"/>
              </w:rPr>
              <w:t>,</w:t>
            </w:r>
            <w:r w:rsidRPr="00E80763">
              <w:rPr>
                <w:sz w:val="18"/>
                <w:szCs w:val="18"/>
              </w:rPr>
              <w:t xml:space="preserve"> and being respected for your place in the industry</w:t>
            </w:r>
            <w:r w:rsidRPr="00E80763">
              <w:rPr>
                <w:sz w:val="18"/>
                <w:szCs w:val="18"/>
              </w:rPr>
              <w:t>.</w:t>
            </w:r>
          </w:p>
          <w:p w14:paraId="5FCD20E1" w14:textId="77777777" w:rsidR="00E80763" w:rsidRDefault="00E80763" w:rsidP="00E7499C">
            <w:pPr>
              <w:rPr>
                <w:sz w:val="18"/>
                <w:szCs w:val="18"/>
              </w:rPr>
            </w:pPr>
          </w:p>
          <w:p w14:paraId="718EBAE7" w14:textId="7915C0F1" w:rsidR="00E80763" w:rsidRDefault="00E80763" w:rsidP="00E80763">
            <w:pPr>
              <w:pStyle w:val="Heading1"/>
            </w:pPr>
            <w:r>
              <w:t>IEEE Member</w:t>
            </w:r>
          </w:p>
          <w:p w14:paraId="2476E5A4" w14:textId="4855FFE6" w:rsidR="00E80763" w:rsidRDefault="00E80763" w:rsidP="00E80763">
            <w:proofErr w:type="spellStart"/>
            <w:r>
              <w:t>IEEEXtreme</w:t>
            </w:r>
            <w:proofErr w:type="spellEnd"/>
            <w:r>
              <w:t xml:space="preserve"> 17.0 Ambassador</w:t>
            </w:r>
          </w:p>
          <w:p w14:paraId="673335CF" w14:textId="103A09EE" w:rsidR="00E7499C" w:rsidRPr="00A53E45" w:rsidRDefault="00E80763" w:rsidP="00E80763">
            <w:r>
              <w:t>Member of the IEEE Computer, Computational Intelligence, and Robotics and Automation Societies.</w:t>
            </w:r>
          </w:p>
        </w:tc>
        <w:tc>
          <w:tcPr>
            <w:tcW w:w="999" w:type="dxa"/>
            <w:vMerge/>
          </w:tcPr>
          <w:p w14:paraId="32A429A1" w14:textId="77777777" w:rsidR="00676B73" w:rsidRPr="002C4D08" w:rsidRDefault="00676B73" w:rsidP="009C07F8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EDDE0C0" w14:textId="3E84E2EE" w:rsidR="00676B73" w:rsidRDefault="00A730F5" w:rsidP="00A3726F">
            <w:pPr>
              <w:pStyle w:val="Subtitle"/>
              <w:spacing w:after="360"/>
            </w:pPr>
            <w:r>
              <w:pict w14:anchorId="3E98C07A">
                <v:line id="Straight Connector 2" o:spid="_x0000_s2057" alt="Decorative" style="visibility:visible;mso-position-horizontal-relative:char;mso-position-vertical-relative:line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12CFC5C1" w14:textId="0EB8B85D" w:rsidR="00A3726F" w:rsidRPr="00A3726F" w:rsidRDefault="00A730F5" w:rsidP="00241EB2">
            <w:pPr>
              <w:pStyle w:val="Subtitle"/>
            </w:pPr>
            <w:sdt>
              <w:sdtPr>
                <w:id w:val="-609588387"/>
                <w:placeholder>
                  <w:docPart w:val="9FFBEEFAF9D8462DA90FBDE95F98173E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47E22C18" w14:textId="0BE6A84F" w:rsidR="00351FDF" w:rsidRPr="002B4442" w:rsidRDefault="00A730F5" w:rsidP="00136B3E">
            <w:sdt>
              <w:sdtPr>
                <w:id w:val="1203286039"/>
                <w:placeholder>
                  <w:docPart w:val="F724856786F44D6BAEDC34FCFD7D9906"/>
                </w:placeholder>
                <w15:appearance w15:val="hidden"/>
              </w:sdtPr>
              <w:sdtContent>
                <w:r w:rsidR="00A53E45">
                  <w:t xml:space="preserve">I am an experienced broadcast engineer </w:t>
                </w:r>
                <w:r w:rsidR="00A53E45" w:rsidRPr="00A53E45">
                  <w:t xml:space="preserve">building online media delivery platforms that meet </w:t>
                </w:r>
                <w:r w:rsidR="00A53E45">
                  <w:t xml:space="preserve">international standards. I am also an </w:t>
                </w:r>
              </w:sdtContent>
            </w:sdt>
            <w:r w:rsidR="00A53E45">
              <w:t>AI enthusiast interested in building chatbots that help students with academics</w:t>
            </w:r>
            <w:r w:rsidR="00E80763">
              <w:t>.</w:t>
            </w:r>
          </w:p>
          <w:p w14:paraId="4AC275CA" w14:textId="77777777" w:rsidR="00351FDF" w:rsidRDefault="00351FDF" w:rsidP="00676B73"/>
          <w:p w14:paraId="212D991B" w14:textId="4012C948" w:rsidR="00351FDF" w:rsidRDefault="00A730F5" w:rsidP="00351FDF">
            <w:pPr>
              <w:pStyle w:val="Subtitle"/>
            </w:pPr>
            <w:r>
              <w:pict w14:anchorId="76635E99">
                <v:line id="Straight Connector 3" o:spid="_x0000_s2056" alt="Decorative" style="visibility:visible;mso-position-horizontal-relative:char;mso-position-vertical-relative:line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6D5768AA" w14:textId="77777777" w:rsidR="00351FDF" w:rsidRPr="00E91344" w:rsidRDefault="00351FDF" w:rsidP="00676B73"/>
          <w:p w14:paraId="4D572304" w14:textId="77777777" w:rsidR="00351FDF" w:rsidRPr="00351FDF" w:rsidRDefault="00A730F5" w:rsidP="00351FDF">
            <w:pPr>
              <w:pStyle w:val="Subtitle"/>
            </w:pPr>
            <w:sdt>
              <w:sdtPr>
                <w:id w:val="-1334530411"/>
                <w:placeholder>
                  <w:docPart w:val="4351941664DB40E6B959438F25254B9F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22E7219A" w14:textId="77777777" w:rsidR="00351FDF" w:rsidRPr="009B4B3C" w:rsidRDefault="00351FDF" w:rsidP="00E91344"/>
          <w:p w14:paraId="1800DFEC" w14:textId="21E117B5" w:rsidR="00351FDF" w:rsidRPr="00351FDF" w:rsidRDefault="00F02D61" w:rsidP="00136B3E">
            <w:r>
              <w:t>MSc Artificial Intelligence and Robotics, University of Hertfordshire.</w:t>
            </w:r>
          </w:p>
          <w:p w14:paraId="7EF84F8A" w14:textId="5E5FCA83" w:rsidR="00676B73" w:rsidRPr="00E91344" w:rsidRDefault="00F02D61" w:rsidP="00351FDF">
            <w:r>
              <w:rPr>
                <w:lang w:val="it-IT"/>
              </w:rPr>
              <w:t>BEng Telecommunication Engineering, FUT Minna, 2014.</w:t>
            </w:r>
          </w:p>
          <w:p w14:paraId="17106C21" w14:textId="683FD68F" w:rsidR="00351FDF" w:rsidRPr="00E91344" w:rsidRDefault="00A730F5" w:rsidP="00A3726F">
            <w:pPr>
              <w:pStyle w:val="Subtitle"/>
            </w:pPr>
            <w:r>
              <w:pict w14:anchorId="754AF85D">
                <v:line id="Straight Connector 4" o:spid="_x0000_s2055" alt="Decorative" style="visibility:visible;mso-position-horizontal-relative:char;mso-position-vertical-relative:line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6C10DF5D" w14:textId="77777777" w:rsidR="00351FDF" w:rsidRPr="00E91344" w:rsidRDefault="00351FDF" w:rsidP="00351FDF"/>
          <w:p w14:paraId="5E55E786" w14:textId="77777777" w:rsidR="00351FDF" w:rsidRPr="00C822BF" w:rsidRDefault="00A730F5" w:rsidP="00351FDF">
            <w:pPr>
              <w:pStyle w:val="Subtitle"/>
            </w:pPr>
            <w:sdt>
              <w:sdtPr>
                <w:id w:val="1687565607"/>
                <w:placeholder>
                  <w:docPart w:val="EDBA2B1BC504425DB6A48C42E119C152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209FD985" w14:textId="77777777" w:rsidR="00351FDF" w:rsidRPr="00E91344" w:rsidRDefault="00351FDF" w:rsidP="00351FDF"/>
          <w:p w14:paraId="2F6894FD" w14:textId="16BA16A4" w:rsidR="00351FDF" w:rsidRPr="00351FDF" w:rsidRDefault="001521B1" w:rsidP="00A3726F">
            <w:pPr>
              <w:pStyle w:val="Heading3"/>
            </w:pPr>
            <w:r>
              <w:t>Python</w:t>
            </w:r>
          </w:p>
          <w:p w14:paraId="5A28874C" w14:textId="31C94235" w:rsidR="00351FDF" w:rsidRPr="00351FDF" w:rsidRDefault="001521B1" w:rsidP="00A3726F">
            <w:pPr>
              <w:pStyle w:val="Heading3"/>
            </w:pPr>
            <w:r>
              <w:t>Django</w:t>
            </w:r>
          </w:p>
          <w:p w14:paraId="1E0D5411" w14:textId="77777777" w:rsidR="00351FDF" w:rsidRDefault="00241EB2" w:rsidP="00A3726F">
            <w:pPr>
              <w:pStyle w:val="Heading3"/>
            </w:pPr>
            <w:r>
              <w:t>React</w:t>
            </w:r>
          </w:p>
          <w:p w14:paraId="6723EA08" w14:textId="1E0E3860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Bash</w:t>
            </w:r>
          </w:p>
          <w:p w14:paraId="738E5DD5" w14:textId="77777777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PostgreSQL</w:t>
            </w:r>
          </w:p>
          <w:p w14:paraId="710E2848" w14:textId="77777777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Javascript</w:t>
            </w:r>
          </w:p>
          <w:p w14:paraId="660BFB7E" w14:textId="77777777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FFMpeg</w:t>
            </w:r>
          </w:p>
          <w:p w14:paraId="0E74FB77" w14:textId="77777777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  <w:p w14:paraId="5FDB6332" w14:textId="38DFB0E3" w:rsidR="00241EB2" w:rsidRP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</w:p>
        </w:tc>
      </w:tr>
    </w:tbl>
    <w:p w14:paraId="127C0123" w14:textId="1B02652C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A921" w14:textId="77777777" w:rsidR="000D4E21" w:rsidRDefault="000D4E21" w:rsidP="00AA35A8">
      <w:pPr>
        <w:spacing w:line="240" w:lineRule="auto"/>
      </w:pPr>
      <w:r>
        <w:separator/>
      </w:r>
    </w:p>
  </w:endnote>
  <w:endnote w:type="continuationSeparator" w:id="0">
    <w:p w14:paraId="631A5677" w14:textId="77777777" w:rsidR="000D4E21" w:rsidRDefault="000D4E21" w:rsidP="00AA35A8">
      <w:pPr>
        <w:spacing w:line="240" w:lineRule="auto"/>
      </w:pPr>
      <w:r>
        <w:continuationSeparator/>
      </w:r>
    </w:p>
  </w:endnote>
  <w:endnote w:type="continuationNotice" w:id="1">
    <w:p w14:paraId="6EE49700" w14:textId="77777777" w:rsidR="000D4E21" w:rsidRDefault="000D4E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4AC6" w14:textId="77777777" w:rsidR="000D4E21" w:rsidRDefault="000D4E21" w:rsidP="00AA35A8">
      <w:pPr>
        <w:spacing w:line="240" w:lineRule="auto"/>
      </w:pPr>
      <w:r>
        <w:separator/>
      </w:r>
    </w:p>
  </w:footnote>
  <w:footnote w:type="continuationSeparator" w:id="0">
    <w:p w14:paraId="057E058C" w14:textId="77777777" w:rsidR="000D4E21" w:rsidRDefault="000D4E21" w:rsidP="00AA35A8">
      <w:pPr>
        <w:spacing w:line="240" w:lineRule="auto"/>
      </w:pPr>
      <w:r>
        <w:continuationSeparator/>
      </w:r>
    </w:p>
  </w:footnote>
  <w:footnote w:type="continuationNotice" w:id="1">
    <w:p w14:paraId="0C9E82F7" w14:textId="77777777" w:rsidR="000D4E21" w:rsidRDefault="000D4E2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3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10D67"/>
    <w:multiLevelType w:val="hybridMultilevel"/>
    <w:tmpl w:val="C700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83C52"/>
    <w:multiLevelType w:val="multilevel"/>
    <w:tmpl w:val="BDD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42ED"/>
    <w:multiLevelType w:val="hybridMultilevel"/>
    <w:tmpl w:val="A912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31AA0"/>
    <w:multiLevelType w:val="hybridMultilevel"/>
    <w:tmpl w:val="3E28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82985"/>
    <w:multiLevelType w:val="hybridMultilevel"/>
    <w:tmpl w:val="AE68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2"/>
  </w:num>
  <w:num w:numId="3" w16cid:durableId="1835339782">
    <w:abstractNumId w:val="12"/>
  </w:num>
  <w:num w:numId="4" w16cid:durableId="879703970">
    <w:abstractNumId w:val="15"/>
  </w:num>
  <w:num w:numId="5" w16cid:durableId="27066385">
    <w:abstractNumId w:val="21"/>
  </w:num>
  <w:num w:numId="6" w16cid:durableId="629288324">
    <w:abstractNumId w:val="17"/>
  </w:num>
  <w:num w:numId="7" w16cid:durableId="2102947809">
    <w:abstractNumId w:val="19"/>
  </w:num>
  <w:num w:numId="8" w16cid:durableId="1044523296">
    <w:abstractNumId w:val="18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2125996710">
    <w:abstractNumId w:val="14"/>
  </w:num>
  <w:num w:numId="23" w16cid:durableId="1006328937">
    <w:abstractNumId w:val="23"/>
  </w:num>
  <w:num w:numId="24" w16cid:durableId="1597638804">
    <w:abstractNumId w:val="16"/>
  </w:num>
  <w:num w:numId="25" w16cid:durableId="766538637">
    <w:abstractNumId w:val="13"/>
  </w:num>
  <w:num w:numId="26" w16cid:durableId="2558679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41A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D4E21"/>
    <w:rsid w:val="000F039F"/>
    <w:rsid w:val="0010041D"/>
    <w:rsid w:val="001125D5"/>
    <w:rsid w:val="00124ED6"/>
    <w:rsid w:val="00136B3E"/>
    <w:rsid w:val="001521B1"/>
    <w:rsid w:val="00153576"/>
    <w:rsid w:val="001637EC"/>
    <w:rsid w:val="00167789"/>
    <w:rsid w:val="00194704"/>
    <w:rsid w:val="001B160B"/>
    <w:rsid w:val="001D477D"/>
    <w:rsid w:val="001D76FA"/>
    <w:rsid w:val="001F2C20"/>
    <w:rsid w:val="00203213"/>
    <w:rsid w:val="00214882"/>
    <w:rsid w:val="002236D5"/>
    <w:rsid w:val="0022479B"/>
    <w:rsid w:val="00241EB2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2F6CA6"/>
    <w:rsid w:val="00331DCE"/>
    <w:rsid w:val="00334FEA"/>
    <w:rsid w:val="00351FDF"/>
    <w:rsid w:val="00352A17"/>
    <w:rsid w:val="00357E3C"/>
    <w:rsid w:val="00387614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3812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05DDF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446FE"/>
    <w:rsid w:val="009505A7"/>
    <w:rsid w:val="0095501D"/>
    <w:rsid w:val="00956B80"/>
    <w:rsid w:val="0096304F"/>
    <w:rsid w:val="0099108A"/>
    <w:rsid w:val="009A7F3F"/>
    <w:rsid w:val="009C07F8"/>
    <w:rsid w:val="009D646A"/>
    <w:rsid w:val="00A20EF6"/>
    <w:rsid w:val="00A3517E"/>
    <w:rsid w:val="00A3726F"/>
    <w:rsid w:val="00A379B4"/>
    <w:rsid w:val="00A4248D"/>
    <w:rsid w:val="00A53E45"/>
    <w:rsid w:val="00A633B0"/>
    <w:rsid w:val="00A718B6"/>
    <w:rsid w:val="00A730F5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499C"/>
    <w:rsid w:val="00E77096"/>
    <w:rsid w:val="00E80763"/>
    <w:rsid w:val="00E91344"/>
    <w:rsid w:val="00EB20A4"/>
    <w:rsid w:val="00EB74E8"/>
    <w:rsid w:val="00EC0F79"/>
    <w:rsid w:val="00ED0A53"/>
    <w:rsid w:val="00EF22EF"/>
    <w:rsid w:val="00F02D61"/>
    <w:rsid w:val="00F02E99"/>
    <w:rsid w:val="00F055F4"/>
    <w:rsid w:val="00F0641A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5DFEC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02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girimah/coffee-sho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girima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er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C6CFDB1564B399B0B56BF62ADD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EFD84-CAEC-49B0-B84B-4491060914DF}"/>
      </w:docPartPr>
      <w:docPartBody>
        <w:p w:rsidR="00A546D8" w:rsidRDefault="00A546D8">
          <w:pPr>
            <w:pStyle w:val="41EC6CFDB1564B399B0B56BF62ADD221"/>
          </w:pPr>
          <w:r w:rsidRPr="002C4D08">
            <w:t>OBJECTIVE</w:t>
          </w:r>
        </w:p>
      </w:docPartBody>
    </w:docPart>
    <w:docPart>
      <w:docPartPr>
        <w:name w:val="1590C2C24E1845B4A56A0381CF69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0947-5F5D-4490-A0AE-C45F77E95E03}"/>
      </w:docPartPr>
      <w:docPartBody>
        <w:p w:rsidR="00A546D8" w:rsidRDefault="00A546D8">
          <w:pPr>
            <w:pStyle w:val="1590C2C24E1845B4A56A0381CF694271"/>
          </w:pPr>
          <w:r w:rsidRPr="001540E8">
            <w:t>Contact</w:t>
          </w:r>
        </w:p>
      </w:docPartBody>
    </w:docPart>
    <w:docPart>
      <w:docPartPr>
        <w:name w:val="C4ACCEB994CE4B34BDFAD599A805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DABE-0BA7-4778-8DD8-A2216DFEA46F}"/>
      </w:docPartPr>
      <w:docPartBody>
        <w:p w:rsidR="00A546D8" w:rsidRDefault="00A546D8">
          <w:pPr>
            <w:pStyle w:val="C4ACCEB994CE4B34BDFAD599A805F372"/>
          </w:pPr>
          <w:r w:rsidRPr="00CF2BE7">
            <w:t>Experience</w:t>
          </w:r>
        </w:p>
      </w:docPartBody>
    </w:docPart>
    <w:docPart>
      <w:docPartPr>
        <w:name w:val="9FFBEEFAF9D8462DA90FBDE95F98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191BB-BE16-467B-9511-182CB0867551}"/>
      </w:docPartPr>
      <w:docPartBody>
        <w:p w:rsidR="00A546D8" w:rsidRDefault="00A546D8">
          <w:pPr>
            <w:pStyle w:val="9FFBEEFAF9D8462DA90FBDE95F98173E"/>
          </w:pPr>
          <w:r>
            <w:t>About Me</w:t>
          </w:r>
        </w:p>
      </w:docPartBody>
    </w:docPart>
    <w:docPart>
      <w:docPartPr>
        <w:name w:val="F724856786F44D6BAEDC34FCFD7D9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6D12E-8FC7-41AF-82EC-3F14C7600593}"/>
      </w:docPartPr>
      <w:docPartBody>
        <w:p w:rsidR="00A546D8" w:rsidRDefault="00A546D8">
          <w:pPr>
            <w:pStyle w:val="F724856786F44D6BAEDC34FCFD7D9906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351941664DB40E6B959438F2525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229FF-5EBF-4CB6-A1A6-6C0A728C46B6}"/>
      </w:docPartPr>
      <w:docPartBody>
        <w:p w:rsidR="00A546D8" w:rsidRDefault="00A546D8">
          <w:pPr>
            <w:pStyle w:val="4351941664DB40E6B959438F25254B9F"/>
          </w:pPr>
          <w:r w:rsidRPr="00351FDF">
            <w:t>EDUCATION</w:t>
          </w:r>
        </w:p>
      </w:docPartBody>
    </w:docPart>
    <w:docPart>
      <w:docPartPr>
        <w:name w:val="EDBA2B1BC504425DB6A48C42E119C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C6E26-1315-442F-964D-7C4537620AA7}"/>
      </w:docPartPr>
      <w:docPartBody>
        <w:p w:rsidR="00A546D8" w:rsidRDefault="00A546D8">
          <w:pPr>
            <w:pStyle w:val="EDBA2B1BC504425DB6A48C42E119C152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65"/>
    <w:rsid w:val="004F4065"/>
    <w:rsid w:val="00A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C6CFDB1564B399B0B56BF62ADD221">
    <w:name w:val="41EC6CFDB1564B399B0B56BF62ADD221"/>
  </w:style>
  <w:style w:type="paragraph" w:customStyle="1" w:styleId="1590C2C24E1845B4A56A0381CF694271">
    <w:name w:val="1590C2C24E1845B4A56A0381CF694271"/>
  </w:style>
  <w:style w:type="paragraph" w:customStyle="1" w:styleId="C4ACCEB994CE4B34BDFAD599A805F372">
    <w:name w:val="C4ACCEB994CE4B34BDFAD599A805F372"/>
  </w:style>
  <w:style w:type="paragraph" w:customStyle="1" w:styleId="42CF24D2D7AB4B419C9C5B1C09C36668">
    <w:name w:val="42CF24D2D7AB4B419C9C5B1C09C36668"/>
  </w:style>
  <w:style w:type="paragraph" w:customStyle="1" w:styleId="A7066B5E6FF74531B500C8DAE8946760">
    <w:name w:val="A7066B5E6FF74531B500C8DAE8946760"/>
  </w:style>
  <w:style w:type="paragraph" w:customStyle="1" w:styleId="3665E9D0F0464217838C5D2A2DD480FF">
    <w:name w:val="3665E9D0F0464217838C5D2A2DD480FF"/>
  </w:style>
  <w:style w:type="paragraph" w:customStyle="1" w:styleId="D5A679C264124A6CA14B270EA0723C4C">
    <w:name w:val="D5A679C264124A6CA14B270EA0723C4C"/>
  </w:style>
  <w:style w:type="paragraph" w:customStyle="1" w:styleId="15A4DF2904EF493ABC1121B330B6B43E">
    <w:name w:val="15A4DF2904EF493ABC1121B330B6B43E"/>
  </w:style>
  <w:style w:type="paragraph" w:customStyle="1" w:styleId="AE8D75B3096C450BA2350607A9035C59">
    <w:name w:val="AE8D75B3096C450BA2350607A9035C59"/>
  </w:style>
  <w:style w:type="paragraph" w:customStyle="1" w:styleId="9FFBEEFAF9D8462DA90FBDE95F98173E">
    <w:name w:val="9FFBEEFAF9D8462DA90FBDE95F98173E"/>
  </w:style>
  <w:style w:type="paragraph" w:customStyle="1" w:styleId="F724856786F44D6BAEDC34FCFD7D9906">
    <w:name w:val="F724856786F44D6BAEDC34FCFD7D9906"/>
  </w:style>
  <w:style w:type="paragraph" w:customStyle="1" w:styleId="4351941664DB40E6B959438F25254B9F">
    <w:name w:val="4351941664DB40E6B959438F25254B9F"/>
  </w:style>
  <w:style w:type="paragraph" w:customStyle="1" w:styleId="EDBA2B1BC504425DB6A48C42E119C152">
    <w:name w:val="EDBA2B1BC504425DB6A48C42E119C152"/>
  </w:style>
  <w:style w:type="paragraph" w:customStyle="1" w:styleId="6343FDFCC3B5476499E1CADC3F10BD82">
    <w:name w:val="6343FDFCC3B5476499E1CADC3F10BD82"/>
  </w:style>
  <w:style w:type="paragraph" w:customStyle="1" w:styleId="AA1C478D33FE45FCABACEEFBC7393687">
    <w:name w:val="AA1C478D33FE45FCABACEEFBC7393687"/>
  </w:style>
  <w:style w:type="paragraph" w:customStyle="1" w:styleId="8D247F25A4594D3C9CB19904B01DB853">
    <w:name w:val="8D247F25A4594D3C9CB19904B01DB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2023-06-16T00:10:00Z</dcterms:created>
  <dcterms:modified xsi:type="dcterms:W3CDTF">2023-06-16T01:40:00Z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4a5a04a5-135f-489a-b577-55b581c0699d</vt:lpwstr>
  </property>
</Properties>
</file>